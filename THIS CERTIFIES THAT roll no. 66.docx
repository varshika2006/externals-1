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C6C" w:rsidRPr="00E12C6C" w:rsidRDefault="00E12C6C" w:rsidP="00E12C6C">
      <w:pPr>
        <w:pStyle w:val="Subtitle"/>
        <w:rPr>
          <w:sz w:val="72"/>
          <w:szCs w:val="72"/>
        </w:rPr>
      </w:pPr>
      <w:r w:rsidRPr="00E12C6C">
        <w:rPr>
          <w:sz w:val="72"/>
          <w:szCs w:val="72"/>
        </w:rPr>
        <w:t>sri viswa junior college</w:t>
      </w:r>
    </w:p>
    <w:p w:rsidR="00500E36" w:rsidRPr="00637172" w:rsidRDefault="003F7409" w:rsidP="00637172">
      <w:pPr>
        <w:pStyle w:val="Heading1"/>
      </w:pPr>
      <w:sdt>
        <w:sdtPr>
          <w:alias w:val="This certifies that:"/>
          <w:tag w:val="This certifies that:"/>
          <w:id w:val="-59648090"/>
          <w:placeholder>
            <w:docPart w:val="5E7D080C69794260854DF1BE9F23170E"/>
          </w:placeholder>
          <w:temporary/>
          <w:showingPlcHdr/>
          <w15:appearance w15:val="hidden"/>
        </w:sdtPr>
        <w:sdtEndPr/>
        <w:sdtContent>
          <w:r w:rsidR="00500E36" w:rsidRPr="00637172">
            <w:t>THIS CERTIFIES THAT</w:t>
          </w:r>
        </w:sdtContent>
      </w:sdt>
    </w:p>
    <w:p w:rsidR="00500E36" w:rsidRDefault="00E12C6C" w:rsidP="00E12C6C">
      <w:pPr>
        <w:pStyle w:val="Title"/>
      </w:pPr>
      <w:proofErr w:type="gramStart"/>
      <w:r>
        <w:t>k.nainitha</w:t>
      </w:r>
      <w:proofErr w:type="gramEnd"/>
    </w:p>
    <w:p w:rsidR="00500E36" w:rsidRDefault="003F7409" w:rsidP="00A91699">
      <w:sdt>
        <w:sdtPr>
          <w:alias w:val="Certificate description:"/>
          <w:tag w:val="Certificate description:"/>
          <w:id w:val="1826703404"/>
          <w:placeholder>
            <w:docPart w:val="813DE5F24E5D4A10AB7275CF2A81B185"/>
          </w:placeholder>
          <w:temporary/>
          <w:showingPlcHdr/>
          <w15:appearance w15:val="hidden"/>
        </w:sdtPr>
        <w:sdtEndPr/>
        <w:sdtContent>
          <w:r w:rsidR="00500E36">
            <w:t>has successfully completed the required course of study approved by the Board of Education for the State of</w:t>
          </w:r>
        </w:sdtContent>
      </w:sdt>
      <w:r w:rsidR="00500E36">
        <w:t xml:space="preserve"> </w:t>
      </w:r>
      <w:sdt>
        <w:sdtPr>
          <w:alias w:val="Enter state:"/>
          <w:tag w:val="Enter state:"/>
          <w:id w:val="2146612294"/>
          <w:placeholder>
            <w:docPart w:val="7674F0B89AD64A43A7848B70658BC1F3"/>
          </w:placeholder>
          <w:temporary/>
          <w:showingPlcHdr/>
          <w15:appearance w15:val="hidden"/>
        </w:sdtPr>
        <w:sdtEndPr/>
        <w:sdtContent>
          <w:r w:rsidR="00500E36">
            <w:t>State</w:t>
          </w:r>
        </w:sdtContent>
      </w:sdt>
      <w:r w:rsidR="00500E36">
        <w:t xml:space="preserve">, </w:t>
      </w:r>
      <w:sdt>
        <w:sdtPr>
          <w:alias w:val="Certificate description:"/>
          <w:tag w:val="Certificate description:"/>
          <w:id w:val="1350836817"/>
          <w:placeholder>
            <w:docPart w:val="1F64F21EB5934652A72A2AAB5FA44F7A"/>
          </w:placeholder>
          <w:temporary/>
          <w:showingPlcHdr/>
          <w15:appearance w15:val="hidden"/>
        </w:sdtPr>
        <w:sdtEndPr/>
        <w:sdtContent>
          <w:r w:rsidR="00500E36">
            <w:t>and is therefore awarded this</w:t>
          </w:r>
        </w:sdtContent>
      </w:sdt>
    </w:p>
    <w:p w:rsidR="00500E36" w:rsidRDefault="00E12C6C" w:rsidP="00E12C6C">
      <w:pPr>
        <w:pStyle w:val="Title"/>
      </w:pPr>
      <w:r>
        <w:t>intermediate</w:t>
      </w:r>
    </w:p>
    <w:tbl>
      <w:tblPr>
        <w:tblpPr w:leftFromText="180" w:rightFromText="180" w:vertAnchor="text" w:horzAnchor="margin" w:tblpXSpec="center" w:tblpY="383"/>
        <w:tblW w:w="693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3629"/>
        <w:gridCol w:w="2722"/>
        <w:gridCol w:w="3628"/>
      </w:tblGrid>
      <w:tr w:rsidR="0080577D" w:rsidTr="0080577D">
        <w:trPr>
          <w:trHeight w:val="741"/>
        </w:trPr>
        <w:tc>
          <w:tcPr>
            <w:tcW w:w="3629" w:type="dxa"/>
            <w:vAlign w:val="bottom"/>
          </w:tcPr>
          <w:p w:rsidR="0080577D" w:rsidRDefault="0080577D" w:rsidP="0080577D">
            <w:pPr>
              <w:pStyle w:val="Signature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303CDCA" wp14:editId="33FA97C1">
                  <wp:extent cx="1401040" cy="631079"/>
                  <wp:effectExtent l="0" t="0" r="0" b="0"/>
                  <wp:docPr id="181" name="Picture 181" descr="Medical Superintendent Message – Dr. Ulhas Patil Medical college &amp;  Hospital, Jalga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edical Superintendent Message – Dr. Ulhas Patil Medical college &amp;  Hospital, Jalga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378" cy="658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vAlign w:val="bottom"/>
          </w:tcPr>
          <w:p w:rsidR="0080577D" w:rsidRPr="00A91699" w:rsidRDefault="0080577D" w:rsidP="0080577D">
            <w:pPr>
              <w:pStyle w:val="Seal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165774EC" wp14:editId="342D4F23">
                      <wp:extent cx="1234440" cy="1188720"/>
                      <wp:effectExtent l="0" t="0" r="22860" b="11430"/>
                      <wp:docPr id="4" name="Oval 1" title="Circle with word 'seal' insi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0577D" w:rsidRDefault="0080577D" w:rsidP="0080577D">
                                  <w:pPr>
                                    <w:pStyle w:val="Seal"/>
                                  </w:pPr>
                                  <w:r w:rsidRPr="0080577D">
                                    <w:rPr>
                                      <w:lang w:val="en-IN"/>
                                    </w:rPr>
                                    <w:drawing>
                                      <wp:inline distT="0" distB="0" distL="0" distR="0" wp14:anchorId="25F3B15E" wp14:editId="10E81847">
                                        <wp:extent cx="676910" cy="676910"/>
                                        <wp:effectExtent l="0" t="0" r="8890" b="8890"/>
                                        <wp:docPr id="180" name="Picture 180" descr="Sri Viswa Educational Institutions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Sri Viswa Educational Institutions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76910" cy="6769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65774EC" id="Oval 1" o:spid="_x0000_s1026" alt="Title: Circle with word 'seal' inside" style="width:97.2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" fillcolor="white [3212]" strokecolor="#444d26 [3215]" strokeweight="1pt">
                      <v:stroke joinstyle="miter"/>
                      <v:textbox>
                        <w:txbxContent>
                          <w:p w:rsidR="0080577D" w:rsidRDefault="0080577D" w:rsidP="0080577D">
                            <w:pPr>
                              <w:pStyle w:val="Seal"/>
                            </w:pPr>
                            <w:r w:rsidRPr="0080577D">
                              <w:rPr>
                                <w:lang w:val="en-IN"/>
                              </w:rPr>
                              <w:drawing>
                                <wp:inline distT="0" distB="0" distL="0" distR="0" wp14:anchorId="25F3B15E" wp14:editId="10E81847">
                                  <wp:extent cx="676910" cy="676910"/>
                                  <wp:effectExtent l="0" t="0" r="8890" b="8890"/>
                                  <wp:docPr id="180" name="Picture 180" descr="Sri Viswa Educational Institution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Sri Viswa Educational Institution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6910" cy="676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628" w:type="dxa"/>
            <w:vAlign w:val="bottom"/>
          </w:tcPr>
          <w:p w:rsidR="0080577D" w:rsidRDefault="0080577D" w:rsidP="0080577D">
            <w:pPr>
              <w:pStyle w:val="Signature"/>
              <w:jc w:val="both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941BD8B" wp14:editId="7A115070">
                  <wp:extent cx="1727200" cy="425450"/>
                  <wp:effectExtent l="0" t="0" r="0" b="0"/>
                  <wp:docPr id="91" name="Picture 91" descr="Principal Desk - UBS Tamenglo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incipal Desk - UBS Tamenglo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135" cy="45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577D" w:rsidRDefault="0080577D" w:rsidP="0080577D">
            <w:pPr>
              <w:pStyle w:val="Signature"/>
              <w:jc w:val="both"/>
            </w:pPr>
            <w:r>
              <w:t xml:space="preserve">        </w:t>
            </w:r>
            <w:r>
              <w:t xml:space="preserve">        </w:t>
            </w:r>
            <w:r>
              <w:t xml:space="preserve">  principal</w:t>
            </w:r>
          </w:p>
        </w:tc>
      </w:tr>
    </w:tbl>
    <w:p w:rsidR="00500E36" w:rsidRDefault="00E12C6C" w:rsidP="00E12C6C">
      <w:r>
        <w:t>09</w:t>
      </w:r>
      <w:r w:rsidRPr="00E12C6C">
        <w:rPr>
          <w:vertAlign w:val="superscript"/>
        </w:rPr>
        <w:t>th</w:t>
      </w:r>
      <w:r>
        <w:t xml:space="preserve"> march 2023</w:t>
      </w:r>
    </w:p>
    <w:p w:rsidR="00D47F75" w:rsidRDefault="00D47F75" w:rsidP="004411C1">
      <w:bookmarkStart w:id="0" w:name="_GoBack"/>
      <w:bookmarkEnd w:id="0"/>
    </w:p>
    <w:sectPr w:rsidR="00D47F75" w:rsidSect="00FF616D">
      <w:headerReference w:type="default" r:id="rId10"/>
      <w:footerReference w:type="default" r:id="rId11"/>
      <w:headerReference w:type="first" r:id="rId12"/>
      <w:pgSz w:w="15840" w:h="12240" w:orient="landscape" w:code="1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409" w:rsidRDefault="003F7409">
      <w:r>
        <w:separator/>
      </w:r>
    </w:p>
  </w:endnote>
  <w:endnote w:type="continuationSeparator" w:id="0">
    <w:p w:rsidR="003F7409" w:rsidRDefault="003F7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7F75" w:rsidRDefault="00D47F75" w:rsidP="00D47F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577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409" w:rsidRDefault="003F7409">
      <w:r>
        <w:separator/>
      </w:r>
    </w:p>
  </w:footnote>
  <w:footnote w:type="continuationSeparator" w:id="0">
    <w:p w:rsidR="003F7409" w:rsidRDefault="003F74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D70" w:rsidRDefault="00D47F75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6" name="Picture 6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F75" w:rsidRDefault="00D47F75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7" name="Picture 7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16"/>
    <w:rsid w:val="00015A24"/>
    <w:rsid w:val="0004165D"/>
    <w:rsid w:val="0005145F"/>
    <w:rsid w:val="00051A41"/>
    <w:rsid w:val="00053FAA"/>
    <w:rsid w:val="00097672"/>
    <w:rsid w:val="000D4F0E"/>
    <w:rsid w:val="001463ED"/>
    <w:rsid w:val="00150073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C364E"/>
    <w:rsid w:val="003E56A7"/>
    <w:rsid w:val="003F36E1"/>
    <w:rsid w:val="003F7405"/>
    <w:rsid w:val="003F7409"/>
    <w:rsid w:val="00437082"/>
    <w:rsid w:val="004411C1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53ED"/>
    <w:rsid w:val="006038C7"/>
    <w:rsid w:val="00612116"/>
    <w:rsid w:val="00637172"/>
    <w:rsid w:val="00641DB0"/>
    <w:rsid w:val="00662788"/>
    <w:rsid w:val="0068461E"/>
    <w:rsid w:val="0070422D"/>
    <w:rsid w:val="0078066C"/>
    <w:rsid w:val="007A7E8A"/>
    <w:rsid w:val="007C7E58"/>
    <w:rsid w:val="0080577D"/>
    <w:rsid w:val="008344F4"/>
    <w:rsid w:val="008773EB"/>
    <w:rsid w:val="00880B48"/>
    <w:rsid w:val="00890EFE"/>
    <w:rsid w:val="00904A70"/>
    <w:rsid w:val="00905B49"/>
    <w:rsid w:val="00945CB0"/>
    <w:rsid w:val="009E0F46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D47F75"/>
    <w:rsid w:val="00D814D7"/>
    <w:rsid w:val="00D861B9"/>
    <w:rsid w:val="00DC101F"/>
    <w:rsid w:val="00DD6241"/>
    <w:rsid w:val="00DE19A6"/>
    <w:rsid w:val="00E12C6C"/>
    <w:rsid w:val="00E15617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12B1B0"/>
  <w15:chartTrackingRefBased/>
  <w15:docId w15:val="{87DF12EC-44FC-48C6-AA93-1D84131D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en-US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412"/>
  </w:style>
  <w:style w:type="paragraph" w:styleId="Heading1">
    <w:name w:val="heading 1"/>
    <w:basedOn w:val="Normal"/>
    <w:link w:val="Heading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gnature">
    <w:name w:val="Signature"/>
    <w:basedOn w:val="Normal"/>
    <w:link w:val="Signature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SignatureChar">
    <w:name w:val="Signature Char"/>
    <w:basedOn w:val="DefaultParagraphFont"/>
    <w:link w:val="Signature"/>
    <w:uiPriority w:val="5"/>
    <w:rsid w:val="00500E36"/>
    <w:rPr>
      <w:sz w:val="22"/>
      <w:szCs w:val="20"/>
    </w:rPr>
  </w:style>
  <w:style w:type="paragraph" w:customStyle="1" w:styleId="Seal">
    <w:name w:val="Seal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4411C1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4411C1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D6241"/>
  </w:style>
  <w:style w:type="paragraph" w:styleId="BlockText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DD62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6241"/>
    <w:rPr>
      <w:color w:val="444D26" w:themeColor="text2"/>
      <w:sz w:val="28"/>
      <w:szCs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624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D6241"/>
    <w:rPr>
      <w:color w:val="444D26" w:themeColor="text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D624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D624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D6241"/>
    <w:rPr>
      <w:color w:val="444D26" w:themeColor="text2"/>
      <w:sz w:val="28"/>
      <w:szCs w:val="2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D624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D6241"/>
    <w:rPr>
      <w:color w:val="444D26" w:themeColor="text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D6241"/>
    <w:rPr>
      <w:color w:val="444D26" w:themeColor="text2"/>
      <w:sz w:val="28"/>
      <w:szCs w:val="28"/>
    </w:rPr>
  </w:style>
  <w:style w:type="table" w:styleId="ColorfulGrid">
    <w:name w:val="Colorful Grid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624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6241"/>
    <w:rPr>
      <w:color w:val="444D26" w:themeColor="text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6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6241"/>
    <w:rPr>
      <w:b/>
      <w:bCs/>
      <w:color w:val="444D26" w:themeColor="text2"/>
      <w:szCs w:val="20"/>
    </w:rPr>
  </w:style>
  <w:style w:type="table" w:styleId="DarkList">
    <w:name w:val="Dark List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6241"/>
  </w:style>
  <w:style w:type="character" w:customStyle="1" w:styleId="DateChar">
    <w:name w:val="Date Char"/>
    <w:basedOn w:val="DefaultParagraphFont"/>
    <w:link w:val="Date"/>
    <w:uiPriority w:val="99"/>
    <w:semiHidden/>
    <w:rsid w:val="00DD6241"/>
    <w:rPr>
      <w:color w:val="444D26" w:themeColor="text2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D624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D6241"/>
    <w:rPr>
      <w:color w:val="444D26" w:themeColor="text2"/>
      <w:sz w:val="28"/>
      <w:szCs w:val="28"/>
    </w:rPr>
  </w:style>
  <w:style w:type="character" w:styleId="Emphasis">
    <w:name w:val="Emphasis"/>
    <w:basedOn w:val="DefaultParagraphFont"/>
    <w:uiPriority w:val="20"/>
    <w:semiHidden/>
    <w:unhideWhenUsed/>
    <w:qFormat/>
    <w:rsid w:val="00B90141"/>
    <w:rPr>
      <w:i/>
      <w:iCs/>
      <w:color w:val="auto"/>
    </w:rPr>
  </w:style>
  <w:style w:type="character" w:styleId="EndnoteReference">
    <w:name w:val="endnote reference"/>
    <w:basedOn w:val="DefaultParagraphFont"/>
    <w:uiPriority w:val="99"/>
    <w:semiHidden/>
    <w:unhideWhenUsed/>
    <w:rsid w:val="00DD624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6241"/>
    <w:rPr>
      <w:color w:val="444D26" w:themeColor="text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D624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6241"/>
    <w:rPr>
      <w:color w:val="444D26" w:themeColor="text2"/>
      <w:szCs w:val="20"/>
    </w:rPr>
  </w:style>
  <w:style w:type="table" w:styleId="GridTable1Light">
    <w:name w:val="Grid Table 1 Light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D6241"/>
  </w:style>
  <w:style w:type="paragraph" w:styleId="HTMLAddress">
    <w:name w:val="HTML Address"/>
    <w:basedOn w:val="Normal"/>
    <w:link w:val="HTMLAddress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DD624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D624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6241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90141"/>
    <w:rPr>
      <w:i/>
      <w:iCs/>
      <w:color w:val="53614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D6241"/>
  </w:style>
  <w:style w:type="paragraph" w:styleId="List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MediumGrid1">
    <w:name w:val="Medium Grid 1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624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6241"/>
    <w:rPr>
      <w:color w:val="444D26" w:themeColor="text2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DD6241"/>
  </w:style>
  <w:style w:type="table" w:styleId="PlainTable1">
    <w:name w:val="Plain Table 1"/>
    <w:basedOn w:val="Table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624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6241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semiHidden/>
    <w:unhideWhenUsed/>
    <w:qFormat/>
    <w:rsid w:val="00DD6241"/>
    <w:rPr>
      <w:b/>
      <w:bCs/>
    </w:rPr>
  </w:style>
  <w:style w:type="paragraph" w:styleId="Subtitle">
    <w:name w:val="Subtitle"/>
    <w:basedOn w:val="Normal"/>
    <w:link w:val="Subtitle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itleChar">
    <w:name w:val="Subtitle Char"/>
    <w:basedOn w:val="DefaultParagraphFont"/>
    <w:link w:val="Subtitle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VPW\AppData\Roaming\Microsoft\Templates\Diploma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7D080C69794260854DF1BE9F231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AB225-CFCF-4234-9246-AF453F1D8A0F}"/>
      </w:docPartPr>
      <w:docPartBody>
        <w:p w:rsidR="00000000" w:rsidRDefault="00F26A72">
          <w:pPr>
            <w:pStyle w:val="5E7D080C69794260854DF1BE9F23170E"/>
          </w:pPr>
          <w:r w:rsidRPr="00637172">
            <w:t>THIS CERTIFIES THAT</w:t>
          </w:r>
        </w:p>
      </w:docPartBody>
    </w:docPart>
    <w:docPart>
      <w:docPartPr>
        <w:name w:val="813DE5F24E5D4A10AB7275CF2A81B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599E5-917A-43AB-B864-8EA07FFBA160}"/>
      </w:docPartPr>
      <w:docPartBody>
        <w:p w:rsidR="00000000" w:rsidRDefault="00F26A72">
          <w:pPr>
            <w:pStyle w:val="813DE5F24E5D4A10AB7275CF2A81B185"/>
          </w:pPr>
          <w:r>
            <w:t>has successfully completed the required course of study approved by the Board of Education for the State of</w:t>
          </w:r>
        </w:p>
      </w:docPartBody>
    </w:docPart>
    <w:docPart>
      <w:docPartPr>
        <w:name w:val="7674F0B89AD64A43A7848B70658BC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88E19-68EC-4209-AB1A-F0C3F19186AC}"/>
      </w:docPartPr>
      <w:docPartBody>
        <w:p w:rsidR="00000000" w:rsidRDefault="00F26A72">
          <w:pPr>
            <w:pStyle w:val="7674F0B89AD64A43A7848B70658BC1F3"/>
          </w:pPr>
          <w:r>
            <w:t>State</w:t>
          </w:r>
        </w:p>
      </w:docPartBody>
    </w:docPart>
    <w:docPart>
      <w:docPartPr>
        <w:name w:val="1F64F21EB5934652A72A2AAB5FA44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4579B-232C-42ED-8493-1F5270595E4D}"/>
      </w:docPartPr>
      <w:docPartBody>
        <w:p w:rsidR="00000000" w:rsidRDefault="00F26A72">
          <w:pPr>
            <w:pStyle w:val="1F64F21EB5934652A72A2AAB5FA44F7A"/>
          </w:pPr>
          <w:r>
            <w:t>and is therefore awarded this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E4B"/>
    <w:rsid w:val="008A0E4B"/>
    <w:rsid w:val="00F2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numPr>
        <w:ilvl w:val="1"/>
      </w:numPr>
      <w:spacing w:before="240" w:after="0" w:line="240" w:lineRule="auto"/>
      <w:jc w:val="center"/>
    </w:pPr>
    <w:rPr>
      <w:caps/>
      <w:color w:val="5A5A5A" w:themeColor="text1" w:themeTint="A5"/>
      <w:sz w:val="56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5A5A5A" w:themeColor="text1" w:themeTint="A5"/>
      <w:sz w:val="56"/>
      <w:lang w:val="en-US" w:eastAsia="ja-JP"/>
    </w:rPr>
  </w:style>
  <w:style w:type="paragraph" w:customStyle="1" w:styleId="0DC737E05CB94C79A8B6477FD48401F0">
    <w:name w:val="0DC737E05CB94C79A8B6477FD48401F0"/>
  </w:style>
  <w:style w:type="paragraph" w:customStyle="1" w:styleId="5E7D080C69794260854DF1BE9F23170E">
    <w:name w:val="5E7D080C69794260854DF1BE9F23170E"/>
  </w:style>
  <w:style w:type="paragraph" w:customStyle="1" w:styleId="A87DE8222612420697FCDE185D94370C">
    <w:name w:val="A87DE8222612420697FCDE185D94370C"/>
  </w:style>
  <w:style w:type="paragraph" w:customStyle="1" w:styleId="813DE5F24E5D4A10AB7275CF2A81B185">
    <w:name w:val="813DE5F24E5D4A10AB7275CF2A81B185"/>
  </w:style>
  <w:style w:type="paragraph" w:customStyle="1" w:styleId="7674F0B89AD64A43A7848B70658BC1F3">
    <w:name w:val="7674F0B89AD64A43A7848B70658BC1F3"/>
  </w:style>
  <w:style w:type="paragraph" w:customStyle="1" w:styleId="1F64F21EB5934652A72A2AAB5FA44F7A">
    <w:name w:val="1F64F21EB5934652A72A2AAB5FA44F7A"/>
  </w:style>
  <w:style w:type="paragraph" w:customStyle="1" w:styleId="DA97B6E8A9814C9987859D3589FFD322">
    <w:name w:val="DA97B6E8A9814C9987859D3589FFD322"/>
  </w:style>
  <w:style w:type="paragraph" w:customStyle="1" w:styleId="F40E73FFAD604D569556C6D7EFCAD4F8">
    <w:name w:val="F40E73FFAD604D569556C6D7EFCAD4F8"/>
  </w:style>
  <w:style w:type="paragraph" w:customStyle="1" w:styleId="8C9E245C660B4565BE657FDD72070B8E">
    <w:name w:val="8C9E245C660B4565BE657FDD72070B8E"/>
  </w:style>
  <w:style w:type="paragraph" w:customStyle="1" w:styleId="929CA8C4B33345FFB66E338E0DC3544B">
    <w:name w:val="929CA8C4B33345FFB66E338E0DC3544B"/>
  </w:style>
  <w:style w:type="paragraph" w:customStyle="1" w:styleId="5561A610937C4FFD909784BD8E5546D7">
    <w:name w:val="5561A610937C4FFD909784BD8E5546D7"/>
  </w:style>
  <w:style w:type="paragraph" w:customStyle="1" w:styleId="ABA64E2F54304112A2CC505A32D20F96">
    <w:name w:val="ABA64E2F54304112A2CC505A32D20F96"/>
  </w:style>
  <w:style w:type="paragraph" w:customStyle="1" w:styleId="4F844E39E65740A38368899AC520F2AA">
    <w:name w:val="4F844E39E65740A38368899AC520F2AA"/>
  </w:style>
  <w:style w:type="paragraph" w:customStyle="1" w:styleId="72AF9E43B925444FB8243C84B97A93B1">
    <w:name w:val="72AF9E43B925444FB8243C84B97A93B1"/>
  </w:style>
  <w:style w:type="paragraph" w:customStyle="1" w:styleId="6D47CBA7E5404455B66DCF56BD9F3847">
    <w:name w:val="6D47CBA7E5404455B66DCF56BD9F3847"/>
    <w:rsid w:val="008A0E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</Template>
  <TotalTime>19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GVPW</dc:creator>
  <cp:lastModifiedBy>GVPW</cp:lastModifiedBy>
  <cp:revision>2</cp:revision>
  <dcterms:created xsi:type="dcterms:W3CDTF">2024-12-23T03:59:00Z</dcterms:created>
  <dcterms:modified xsi:type="dcterms:W3CDTF">2024-12-23T04:18:00Z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